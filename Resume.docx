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FC94B3A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49ECC8A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5DBC206" wp14:editId="7036A68C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10EDA09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Kq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" strokecolor="#94b6d2 [3204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B19B13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3B1223D" w14:textId="7D2AE823" w:rsidR="001B2ABD" w:rsidRDefault="00F77CAD" w:rsidP="001B2ABD">
            <w:pPr>
              <w:pStyle w:val="Title"/>
            </w:pPr>
            <w:r>
              <w:t>Gopi    rebba</w:t>
            </w:r>
          </w:p>
          <w:p w14:paraId="4D7B5719" w14:textId="297C973C" w:rsidR="001B2ABD" w:rsidRDefault="00F77CAD" w:rsidP="001B2ABD">
            <w:pPr>
              <w:pStyle w:val="Subtitle"/>
            </w:pPr>
            <w:r>
              <w:rPr>
                <w:spacing w:val="0"/>
                <w:w w:val="100"/>
              </w:rPr>
              <w:t>Web Developer &amp; Designer</w:t>
            </w:r>
          </w:p>
        </w:tc>
      </w:tr>
      <w:tr w:rsidR="001B2ABD" w14:paraId="33FC805F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E8EDEF2029974F9491EF960314DBA44A"/>
              </w:placeholder>
              <w:temporary/>
              <w:showingPlcHdr/>
              <w15:appearance w15:val="hidden"/>
            </w:sdtPr>
            <w:sdtContent>
              <w:p w14:paraId="3857AE30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7659E64" w14:textId="695159DE" w:rsidR="00036450" w:rsidRDefault="00F77CAD" w:rsidP="00036450">
            <w:r>
              <w:t xml:space="preserve">I am </w:t>
            </w:r>
            <w:r w:rsidRPr="00F77CAD">
              <w:t xml:space="preserve">Performance-driven Web Developer Intern motivated to meet all web-based needs. Assisted in development and testing of mobile and web-based applications. Consistently recognized for dependability and multi-tasking skills. Proficient with Front-end tools like HTML, CSS, </w:t>
            </w:r>
            <w:proofErr w:type="spellStart"/>
            <w:proofErr w:type="gramStart"/>
            <w:r w:rsidRPr="00F77CAD">
              <w:t>JavaScript.etc</w:t>
            </w:r>
            <w:proofErr w:type="spellEnd"/>
            <w:r w:rsidRPr="00F77CAD">
              <w:t>,.</w:t>
            </w:r>
            <w:proofErr w:type="gramEnd"/>
            <w:r>
              <w:t xml:space="preserve"> </w:t>
            </w:r>
          </w:p>
          <w:sdt>
            <w:sdtPr>
              <w:id w:val="-1954003311"/>
              <w:placeholder>
                <w:docPart w:val="1978C9E60CD34485828544D947DCE7D2"/>
              </w:placeholder>
              <w:temporary/>
              <w:showingPlcHdr/>
              <w15:appearance w15:val="hidden"/>
            </w:sdtPr>
            <w:sdtContent>
              <w:p w14:paraId="407A4A54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18FABB4A237A45318950D9C297BC3D60"/>
              </w:placeholder>
              <w:temporary/>
              <w:showingPlcHdr/>
              <w15:appearance w15:val="hidden"/>
            </w:sdtPr>
            <w:sdtContent>
              <w:p w14:paraId="2E8256DA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594AB6F8" w14:textId="2CCCA3AC" w:rsidR="004D3011" w:rsidRDefault="00F77CAD" w:rsidP="004D3011">
            <w:r>
              <w:t>9912712302</w:t>
            </w:r>
          </w:p>
          <w:p w14:paraId="166EA222" w14:textId="3120D95B" w:rsidR="004D3011" w:rsidRDefault="004D3011" w:rsidP="004D3011"/>
          <w:p w14:paraId="1AE5655C" w14:textId="77777777" w:rsidR="00F77CAD" w:rsidRDefault="00F77CAD" w:rsidP="004D3011"/>
          <w:p w14:paraId="2D4EB5B7" w14:textId="77777777" w:rsidR="004D3011" w:rsidRDefault="004D3011" w:rsidP="004D3011"/>
          <w:sdt>
            <w:sdtPr>
              <w:id w:val="-240260293"/>
              <w:placeholder>
                <w:docPart w:val="0984C2AEA2AD4280A2EFD1E1D358BB9B"/>
              </w:placeholder>
              <w:temporary/>
              <w:showingPlcHdr/>
              <w15:appearance w15:val="hidden"/>
            </w:sdtPr>
            <w:sdtContent>
              <w:p w14:paraId="3F9DEC45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287DF526" w14:textId="05AC3C13" w:rsidR="00036450" w:rsidRPr="00E4381A" w:rsidRDefault="00F77CAD" w:rsidP="004D3011">
            <w:pPr>
              <w:rPr>
                <w:rStyle w:val="Hyperlink"/>
              </w:rPr>
            </w:pPr>
            <w:r>
              <w:t>rebbagopi2004@gmail.com</w:t>
            </w:r>
          </w:p>
          <w:sdt>
            <w:sdtPr>
              <w:id w:val="-1444214663"/>
              <w:placeholder>
                <w:docPart w:val="F43DDDCC389F4EE28DF1D9167B028284"/>
              </w:placeholder>
              <w:temporary/>
              <w:showingPlcHdr/>
              <w15:appearance w15:val="hidden"/>
            </w:sdtPr>
            <w:sdtContent>
              <w:p w14:paraId="033283BB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43F45701" w14:textId="261C9A2D" w:rsidR="004D3011" w:rsidRDefault="00F77CAD" w:rsidP="004D3011">
            <w:r>
              <w:t>Cooking</w:t>
            </w:r>
          </w:p>
          <w:p w14:paraId="0FBA9271" w14:textId="64667CB0" w:rsidR="004D3011" w:rsidRDefault="00F77CAD" w:rsidP="004D3011">
            <w:r>
              <w:t>Watching News</w:t>
            </w:r>
          </w:p>
          <w:p w14:paraId="0390B1B3" w14:textId="578C9A8B" w:rsidR="004D3011" w:rsidRDefault="00F77CAD" w:rsidP="004D3011">
            <w:r>
              <w:t>Cricket</w:t>
            </w:r>
          </w:p>
          <w:p w14:paraId="60FDDFCA" w14:textId="7AE00DF1" w:rsidR="004D3011" w:rsidRPr="004D3011" w:rsidRDefault="00B70E11" w:rsidP="004D3011">
            <w:r>
              <w:t>Photography</w:t>
            </w:r>
          </w:p>
        </w:tc>
        <w:tc>
          <w:tcPr>
            <w:tcW w:w="720" w:type="dxa"/>
          </w:tcPr>
          <w:p w14:paraId="067F385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5F16D6EC2F684D4CA4FA50B6BFDE2C91"/>
              </w:placeholder>
              <w:temporary/>
              <w:showingPlcHdr/>
              <w15:appearance w15:val="hidden"/>
            </w:sdtPr>
            <w:sdtContent>
              <w:p w14:paraId="59A0B03A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4958661" w14:textId="5EF6EBBC" w:rsidR="00036450" w:rsidRPr="00036450" w:rsidRDefault="00B70E11" w:rsidP="00B359E4">
            <w:pPr>
              <w:pStyle w:val="Heading4"/>
            </w:pPr>
            <w:r>
              <w:t>ZP High School</w:t>
            </w:r>
          </w:p>
          <w:p w14:paraId="7750DA87" w14:textId="43BD8D36" w:rsidR="00036450" w:rsidRPr="00B359E4" w:rsidRDefault="00B70E11" w:rsidP="00B359E4">
            <w:pPr>
              <w:pStyle w:val="Date"/>
            </w:pPr>
            <w:r>
              <w:t>2020</w:t>
            </w:r>
            <w:r w:rsidR="00036450" w:rsidRPr="00B359E4">
              <w:t xml:space="preserve">- </w:t>
            </w:r>
            <w:r>
              <w:t>March</w:t>
            </w:r>
          </w:p>
          <w:p w14:paraId="3FF7A7CA" w14:textId="1AECD889" w:rsidR="00B70E11" w:rsidRDefault="00B70E11" w:rsidP="00036450">
            <w:r>
              <w:t>Completed SSC with 10/10 GPA</w:t>
            </w:r>
          </w:p>
          <w:p w14:paraId="2297DD32" w14:textId="66EE7C65" w:rsidR="00036450" w:rsidRPr="00B359E4" w:rsidRDefault="00B70E11" w:rsidP="00B359E4">
            <w:pPr>
              <w:pStyle w:val="Heading4"/>
            </w:pPr>
            <w:r>
              <w:t>Narayana Junior College</w:t>
            </w:r>
          </w:p>
          <w:p w14:paraId="370D8B0D" w14:textId="615C406D" w:rsidR="00036450" w:rsidRPr="00B359E4" w:rsidRDefault="00B70E11" w:rsidP="00B359E4">
            <w:pPr>
              <w:pStyle w:val="Date"/>
            </w:pPr>
            <w:r>
              <w:t>2020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2022(March)</w:t>
            </w:r>
          </w:p>
          <w:p w14:paraId="1D9C3AEE" w14:textId="01D869E0" w:rsidR="00036450" w:rsidRDefault="00B70E11" w:rsidP="00036450">
            <w:r>
              <w:t>Completed Intermediate MPC stream, developing a strong foundation in mathematical and scientific principles with an emphasis on problem-solving and analytical thinking, essential for advanced studies in engineering and technology</w:t>
            </w:r>
          </w:p>
          <w:p w14:paraId="0E24B7E1" w14:textId="31AEDF8C" w:rsidR="00B70E11" w:rsidRPr="00B70E11" w:rsidRDefault="00B70E11" w:rsidP="00036450">
            <w:pPr>
              <w:rPr>
                <w:b/>
                <w:bCs/>
              </w:rPr>
            </w:pPr>
            <w:r>
              <w:rPr>
                <w:b/>
                <w:bCs/>
              </w:rPr>
              <w:t>Vignan’s Lara Institute of Technology and Science</w:t>
            </w:r>
          </w:p>
          <w:p w14:paraId="551FAAF7" w14:textId="3AEE9887" w:rsidR="00B70E11" w:rsidRDefault="00B70E11" w:rsidP="00036450">
            <w:r>
              <w:t>2022-2026</w:t>
            </w:r>
          </w:p>
          <w:p w14:paraId="7DBA84EA" w14:textId="32B3A2A0" w:rsidR="00A238A4" w:rsidRDefault="006568BB" w:rsidP="00A238A4">
            <w:r>
              <w:t>Currently pursuing BTech in Computer Science and Engineering with a specialization in Artificial Intelligence and Machine Learning, focusing on developing advanced technical skills and knowledge in AI-driven technologies and applications.</w:t>
            </w:r>
          </w:p>
          <w:p w14:paraId="70024466" w14:textId="77777777" w:rsidR="00A238A4" w:rsidRDefault="00A238A4" w:rsidP="00A238A4">
            <w:pPr>
              <w:pStyle w:val="Heading2"/>
            </w:pPr>
            <w:r>
              <w:t>certifications</w:t>
            </w:r>
          </w:p>
          <w:p w14:paraId="2206EF66" w14:textId="77777777" w:rsidR="00A238A4" w:rsidRDefault="00A238A4" w:rsidP="00A238A4">
            <w:pPr>
              <w:pStyle w:val="ListParagraph"/>
              <w:numPr>
                <w:ilvl w:val="0"/>
                <w:numId w:val="1"/>
              </w:numPr>
            </w:pPr>
            <w:r>
              <w:t>NPTEL certification in python course</w:t>
            </w:r>
          </w:p>
          <w:p w14:paraId="7F1AD6B8" w14:textId="77777777" w:rsidR="00A238A4" w:rsidRDefault="00A238A4" w:rsidP="00A238A4">
            <w:pPr>
              <w:pStyle w:val="ListParagraph"/>
              <w:numPr>
                <w:ilvl w:val="0"/>
                <w:numId w:val="1"/>
              </w:numPr>
            </w:pPr>
            <w:r>
              <w:t>CISCO certification in python programming</w:t>
            </w:r>
          </w:p>
          <w:p w14:paraId="43AC59AA" w14:textId="77777777" w:rsidR="00A238A4" w:rsidRDefault="00A238A4" w:rsidP="00A238A4">
            <w:pPr>
              <w:pStyle w:val="ListParagraph"/>
              <w:numPr>
                <w:ilvl w:val="0"/>
                <w:numId w:val="1"/>
              </w:numPr>
            </w:pPr>
            <w:r>
              <w:t>NPTEL certification in cloud computing</w:t>
            </w:r>
          </w:p>
          <w:p w14:paraId="45F89C4F" w14:textId="77777777" w:rsidR="00A238A4" w:rsidRDefault="00A238A4" w:rsidP="00A238A4">
            <w:pPr>
              <w:pStyle w:val="ListParagraph"/>
              <w:numPr>
                <w:ilvl w:val="0"/>
                <w:numId w:val="1"/>
              </w:numPr>
            </w:pPr>
            <w:r>
              <w:t>NPTEL certification in machine learning</w:t>
            </w:r>
          </w:p>
          <w:p w14:paraId="6D915C76" w14:textId="77777777" w:rsidR="00A238A4" w:rsidRDefault="00A238A4" w:rsidP="00A238A4">
            <w:pPr>
              <w:pStyle w:val="ListParagraph"/>
              <w:numPr>
                <w:ilvl w:val="0"/>
                <w:numId w:val="1"/>
              </w:numPr>
            </w:pPr>
            <w:r>
              <w:t>CISCO certification in cyber security</w:t>
            </w:r>
          </w:p>
          <w:p w14:paraId="39551C3E" w14:textId="235F7430" w:rsidR="00A238A4" w:rsidRDefault="00A238A4" w:rsidP="00A238A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Edx</w:t>
            </w:r>
            <w:proofErr w:type="spellEnd"/>
            <w:r>
              <w:t xml:space="preserve"> certification in data </w:t>
            </w:r>
            <w:proofErr w:type="spellStart"/>
            <w:r>
              <w:t>visualisation</w:t>
            </w:r>
            <w:proofErr w:type="spellEnd"/>
            <w:r>
              <w:t xml:space="preserve"> using python</w:t>
            </w:r>
          </w:p>
          <w:sdt>
            <w:sdtPr>
              <w:id w:val="1669594239"/>
              <w:placeholder>
                <w:docPart w:val="415EC0395F004D1A8EE1E113BC1F46C8"/>
              </w:placeholder>
              <w:temporary/>
              <w:showingPlcHdr/>
              <w15:appearance w15:val="hidden"/>
            </w:sdtPr>
            <w:sdtContent>
              <w:p w14:paraId="2CA40691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2B9CA897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3BDC4B52" wp14:editId="74ECBF45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78D59C58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2AB25" w14:textId="77777777" w:rsidR="00155B55" w:rsidRDefault="00155B55" w:rsidP="000C45FF">
      <w:r>
        <w:separator/>
      </w:r>
    </w:p>
  </w:endnote>
  <w:endnote w:type="continuationSeparator" w:id="0">
    <w:p w14:paraId="188CFED1" w14:textId="77777777" w:rsidR="00155B55" w:rsidRDefault="00155B5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C36B42" w14:textId="77777777" w:rsidR="00155B55" w:rsidRDefault="00155B55" w:rsidP="000C45FF">
      <w:r>
        <w:separator/>
      </w:r>
    </w:p>
  </w:footnote>
  <w:footnote w:type="continuationSeparator" w:id="0">
    <w:p w14:paraId="4B8EFF3F" w14:textId="77777777" w:rsidR="00155B55" w:rsidRDefault="00155B5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3C81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F3CFE4" wp14:editId="257B656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F57765"/>
    <w:multiLevelType w:val="hybridMultilevel"/>
    <w:tmpl w:val="3FC02A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29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65"/>
    <w:rsid w:val="00036450"/>
    <w:rsid w:val="00094499"/>
    <w:rsid w:val="000C45FF"/>
    <w:rsid w:val="000E3FD1"/>
    <w:rsid w:val="00112054"/>
    <w:rsid w:val="001317D8"/>
    <w:rsid w:val="001525E1"/>
    <w:rsid w:val="00155B55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078B0"/>
    <w:rsid w:val="005262AC"/>
    <w:rsid w:val="005E39D5"/>
    <w:rsid w:val="00600670"/>
    <w:rsid w:val="0062123A"/>
    <w:rsid w:val="00636EF9"/>
    <w:rsid w:val="00646E75"/>
    <w:rsid w:val="006568BB"/>
    <w:rsid w:val="006771D0"/>
    <w:rsid w:val="00715FCB"/>
    <w:rsid w:val="00743101"/>
    <w:rsid w:val="00764C9F"/>
    <w:rsid w:val="007775E1"/>
    <w:rsid w:val="007867A0"/>
    <w:rsid w:val="007927F5"/>
    <w:rsid w:val="007F3365"/>
    <w:rsid w:val="00802CA0"/>
    <w:rsid w:val="009260CD"/>
    <w:rsid w:val="00940A66"/>
    <w:rsid w:val="00952C25"/>
    <w:rsid w:val="00A2118D"/>
    <w:rsid w:val="00A238A4"/>
    <w:rsid w:val="00AD0A50"/>
    <w:rsid w:val="00AD76E2"/>
    <w:rsid w:val="00B20152"/>
    <w:rsid w:val="00B359E4"/>
    <w:rsid w:val="00B57D98"/>
    <w:rsid w:val="00B70850"/>
    <w:rsid w:val="00B70E11"/>
    <w:rsid w:val="00B86F77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67A0D"/>
    <w:rsid w:val="00DA1F4D"/>
    <w:rsid w:val="00DD172A"/>
    <w:rsid w:val="00E25A26"/>
    <w:rsid w:val="00E4381A"/>
    <w:rsid w:val="00E55D74"/>
    <w:rsid w:val="00E74B8A"/>
    <w:rsid w:val="00F60274"/>
    <w:rsid w:val="00F77CAD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CB24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A23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6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pir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C++</c:v>
                </c:pt>
                <c:pt idx="1">
                  <c:v>Python</c:v>
                </c:pt>
                <c:pt idx="2">
                  <c:v>JavaScript</c:v>
                </c:pt>
                <c:pt idx="3">
                  <c:v>HTML,CSS</c:v>
                </c:pt>
                <c:pt idx="4">
                  <c:v>Java 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8EDEF2029974F9491EF960314DBA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B113D-AC14-421D-8FC7-67FD8703693D}"/>
      </w:docPartPr>
      <w:docPartBody>
        <w:p w:rsidR="00000000" w:rsidRDefault="00000000">
          <w:pPr>
            <w:pStyle w:val="E8EDEF2029974F9491EF960314DBA44A"/>
          </w:pPr>
          <w:r w:rsidRPr="00D5459D">
            <w:t>Profile</w:t>
          </w:r>
        </w:p>
      </w:docPartBody>
    </w:docPart>
    <w:docPart>
      <w:docPartPr>
        <w:name w:val="1978C9E60CD34485828544D947DCE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4DFE9-B448-47BD-A7E8-BAF515123D75}"/>
      </w:docPartPr>
      <w:docPartBody>
        <w:p w:rsidR="00000000" w:rsidRDefault="00000000">
          <w:pPr>
            <w:pStyle w:val="1978C9E60CD34485828544D947DCE7D2"/>
          </w:pPr>
          <w:r w:rsidRPr="00CB0055">
            <w:t>Contact</w:t>
          </w:r>
        </w:p>
      </w:docPartBody>
    </w:docPart>
    <w:docPart>
      <w:docPartPr>
        <w:name w:val="18FABB4A237A45318950D9C297BC3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50327-1A11-4C5A-898D-A21108D756D8}"/>
      </w:docPartPr>
      <w:docPartBody>
        <w:p w:rsidR="00000000" w:rsidRDefault="00000000">
          <w:pPr>
            <w:pStyle w:val="18FABB4A237A45318950D9C297BC3D60"/>
          </w:pPr>
          <w:r w:rsidRPr="004D3011">
            <w:t>PHONE:</w:t>
          </w:r>
        </w:p>
      </w:docPartBody>
    </w:docPart>
    <w:docPart>
      <w:docPartPr>
        <w:name w:val="0984C2AEA2AD4280A2EFD1E1D358B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30E13-FBE6-4D53-8DB9-95CE2D025077}"/>
      </w:docPartPr>
      <w:docPartBody>
        <w:p w:rsidR="00000000" w:rsidRDefault="00000000">
          <w:pPr>
            <w:pStyle w:val="0984C2AEA2AD4280A2EFD1E1D358BB9B"/>
          </w:pPr>
          <w:r w:rsidRPr="004D3011">
            <w:t>EMAIL:</w:t>
          </w:r>
        </w:p>
      </w:docPartBody>
    </w:docPart>
    <w:docPart>
      <w:docPartPr>
        <w:name w:val="F43DDDCC389F4EE28DF1D9167B028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C650F-27AA-4EFE-825A-F360016708DB}"/>
      </w:docPartPr>
      <w:docPartBody>
        <w:p w:rsidR="00000000" w:rsidRDefault="00000000">
          <w:pPr>
            <w:pStyle w:val="F43DDDCC389F4EE28DF1D9167B028284"/>
          </w:pPr>
          <w:r w:rsidRPr="00CB0055">
            <w:t>Hobbies</w:t>
          </w:r>
        </w:p>
      </w:docPartBody>
    </w:docPart>
    <w:docPart>
      <w:docPartPr>
        <w:name w:val="5F16D6EC2F684D4CA4FA50B6BFDE2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77DAC-4FB2-4F11-A012-959CEED915F3}"/>
      </w:docPartPr>
      <w:docPartBody>
        <w:p w:rsidR="00000000" w:rsidRDefault="00000000">
          <w:pPr>
            <w:pStyle w:val="5F16D6EC2F684D4CA4FA50B6BFDE2C91"/>
          </w:pPr>
          <w:r w:rsidRPr="00036450">
            <w:t>EDUCATION</w:t>
          </w:r>
        </w:p>
      </w:docPartBody>
    </w:docPart>
    <w:docPart>
      <w:docPartPr>
        <w:name w:val="415EC0395F004D1A8EE1E113BC1F4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17CFB-D744-4BCA-8306-5D8AED7E02D2}"/>
      </w:docPartPr>
      <w:docPartBody>
        <w:p w:rsidR="00000000" w:rsidRDefault="00000000">
          <w:pPr>
            <w:pStyle w:val="415EC0395F004D1A8EE1E113BC1F46C8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73"/>
    <w:rsid w:val="00A66E33"/>
    <w:rsid w:val="00B86F77"/>
    <w:rsid w:val="00EE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7E06568E2C4EEDB1FA701C5B356684">
    <w:name w:val="277E06568E2C4EEDB1FA701C5B356684"/>
  </w:style>
  <w:style w:type="paragraph" w:customStyle="1" w:styleId="A32CBA2EBB5549D98113040DF570B114">
    <w:name w:val="A32CBA2EBB5549D98113040DF570B114"/>
  </w:style>
  <w:style w:type="paragraph" w:customStyle="1" w:styleId="E8EDEF2029974F9491EF960314DBA44A">
    <w:name w:val="E8EDEF2029974F9491EF960314DBA44A"/>
  </w:style>
  <w:style w:type="paragraph" w:customStyle="1" w:styleId="E1017581C1014C1DA4FCD171DBCA8A9A">
    <w:name w:val="E1017581C1014C1DA4FCD171DBCA8A9A"/>
  </w:style>
  <w:style w:type="paragraph" w:customStyle="1" w:styleId="1978C9E60CD34485828544D947DCE7D2">
    <w:name w:val="1978C9E60CD34485828544D947DCE7D2"/>
  </w:style>
  <w:style w:type="paragraph" w:customStyle="1" w:styleId="18FABB4A237A45318950D9C297BC3D60">
    <w:name w:val="18FABB4A237A45318950D9C297BC3D60"/>
  </w:style>
  <w:style w:type="paragraph" w:customStyle="1" w:styleId="84197D3BB4414B3BA8B39E6559864B10">
    <w:name w:val="84197D3BB4414B3BA8B39E6559864B10"/>
  </w:style>
  <w:style w:type="paragraph" w:customStyle="1" w:styleId="7FF8F5C3DEAC41B69A304523C138A6DE">
    <w:name w:val="7FF8F5C3DEAC41B69A304523C138A6DE"/>
  </w:style>
  <w:style w:type="paragraph" w:customStyle="1" w:styleId="136D731C4E704CE2BB5CED4BE68E2F1A">
    <w:name w:val="136D731C4E704CE2BB5CED4BE68E2F1A"/>
  </w:style>
  <w:style w:type="paragraph" w:customStyle="1" w:styleId="0984C2AEA2AD4280A2EFD1E1D358BB9B">
    <w:name w:val="0984C2AEA2AD4280A2EFD1E1D358BB9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6DD758CC14704BBBB9CD2D488C17C59D">
    <w:name w:val="6DD758CC14704BBBB9CD2D488C17C59D"/>
  </w:style>
  <w:style w:type="paragraph" w:customStyle="1" w:styleId="F43DDDCC389F4EE28DF1D9167B028284">
    <w:name w:val="F43DDDCC389F4EE28DF1D9167B028284"/>
  </w:style>
  <w:style w:type="paragraph" w:customStyle="1" w:styleId="A5A0938E57934CE1BD42CCD260FE6D1F">
    <w:name w:val="A5A0938E57934CE1BD42CCD260FE6D1F"/>
  </w:style>
  <w:style w:type="paragraph" w:customStyle="1" w:styleId="07ECF21D1F5949AA9E147C189079379A">
    <w:name w:val="07ECF21D1F5949AA9E147C189079379A"/>
  </w:style>
  <w:style w:type="paragraph" w:customStyle="1" w:styleId="A498BE2019924D02930E44D5CBD240E0">
    <w:name w:val="A498BE2019924D02930E44D5CBD240E0"/>
  </w:style>
  <w:style w:type="paragraph" w:customStyle="1" w:styleId="8F4D45EC716F42EB91628EE7A779ACA4">
    <w:name w:val="8F4D45EC716F42EB91628EE7A779ACA4"/>
  </w:style>
  <w:style w:type="paragraph" w:customStyle="1" w:styleId="5F16D6EC2F684D4CA4FA50B6BFDE2C91">
    <w:name w:val="5F16D6EC2F684D4CA4FA50B6BFDE2C91"/>
  </w:style>
  <w:style w:type="paragraph" w:customStyle="1" w:styleId="615DC959B4FF4D0D8CCC9B0F509D6748">
    <w:name w:val="615DC959B4FF4D0D8CCC9B0F509D6748"/>
  </w:style>
  <w:style w:type="paragraph" w:customStyle="1" w:styleId="5E956EF43B1C47E9944F6C486534FA1A">
    <w:name w:val="5E956EF43B1C47E9944F6C486534FA1A"/>
  </w:style>
  <w:style w:type="paragraph" w:customStyle="1" w:styleId="C4B9784A119C44F3ACB1814087A8A170">
    <w:name w:val="C4B9784A119C44F3ACB1814087A8A170"/>
  </w:style>
  <w:style w:type="paragraph" w:customStyle="1" w:styleId="9E24E72295734BB9AC2AE5FF63A9D4AA">
    <w:name w:val="9E24E72295734BB9AC2AE5FF63A9D4AA"/>
  </w:style>
  <w:style w:type="paragraph" w:customStyle="1" w:styleId="701497C2479F4948838595E456798C90">
    <w:name w:val="701497C2479F4948838595E456798C90"/>
  </w:style>
  <w:style w:type="paragraph" w:customStyle="1" w:styleId="CDE4C9DC87EB4FAEB29EADBF324F0851">
    <w:name w:val="CDE4C9DC87EB4FAEB29EADBF324F0851"/>
  </w:style>
  <w:style w:type="paragraph" w:customStyle="1" w:styleId="B0D9EFE66C034952916AC137E05FA227">
    <w:name w:val="B0D9EFE66C034952916AC137E05FA227"/>
  </w:style>
  <w:style w:type="paragraph" w:customStyle="1" w:styleId="023F43F5FC0242C9B8064CF5C866A602">
    <w:name w:val="023F43F5FC0242C9B8064CF5C866A602"/>
  </w:style>
  <w:style w:type="paragraph" w:customStyle="1" w:styleId="C9E3A6D1F44340D08E81CFFD15347177">
    <w:name w:val="C9E3A6D1F44340D08E81CFFD15347177"/>
  </w:style>
  <w:style w:type="paragraph" w:customStyle="1" w:styleId="69C6FB4A30D743FC8E6495451AE1BE22">
    <w:name w:val="69C6FB4A30D743FC8E6495451AE1BE22"/>
  </w:style>
  <w:style w:type="paragraph" w:customStyle="1" w:styleId="EC64DF843FA341FF9BA8BBFC18AC5515">
    <w:name w:val="EC64DF843FA341FF9BA8BBFC18AC5515"/>
  </w:style>
  <w:style w:type="paragraph" w:customStyle="1" w:styleId="AFE57145FFDD473D882E37EC5230CB1F">
    <w:name w:val="AFE57145FFDD473D882E37EC5230CB1F"/>
  </w:style>
  <w:style w:type="paragraph" w:customStyle="1" w:styleId="9B8FB425E82243FD9971F46B5299FB67">
    <w:name w:val="9B8FB425E82243FD9971F46B5299FB67"/>
  </w:style>
  <w:style w:type="paragraph" w:customStyle="1" w:styleId="C70DECC685CD414EBB209EC9F4B6CF5A">
    <w:name w:val="C70DECC685CD414EBB209EC9F4B6CF5A"/>
  </w:style>
  <w:style w:type="paragraph" w:customStyle="1" w:styleId="88A6BCCF69E440C3B27D350BC3BFE6A6">
    <w:name w:val="88A6BCCF69E440C3B27D350BC3BFE6A6"/>
  </w:style>
  <w:style w:type="paragraph" w:customStyle="1" w:styleId="7544E94058974FB69B8EB86F0DB13235">
    <w:name w:val="7544E94058974FB69B8EB86F0DB13235"/>
  </w:style>
  <w:style w:type="paragraph" w:customStyle="1" w:styleId="2BB58AC729C041E3BB72B3D6EAD726A3">
    <w:name w:val="2BB58AC729C041E3BB72B3D6EAD726A3"/>
  </w:style>
  <w:style w:type="paragraph" w:customStyle="1" w:styleId="6E504AFD9D04445ABC14D6752C3C35E5">
    <w:name w:val="6E504AFD9D04445ABC14D6752C3C35E5"/>
  </w:style>
  <w:style w:type="paragraph" w:customStyle="1" w:styleId="76E3CEA771EB4634AA048F7E4441B72E">
    <w:name w:val="76E3CEA771EB4634AA048F7E4441B72E"/>
  </w:style>
  <w:style w:type="paragraph" w:customStyle="1" w:styleId="2853B06DEC1C47EF916034E01003F7EA">
    <w:name w:val="2853B06DEC1C47EF916034E01003F7EA"/>
  </w:style>
  <w:style w:type="paragraph" w:customStyle="1" w:styleId="6C90C87927F64A61A76F9443A47C9A68">
    <w:name w:val="6C90C87927F64A61A76F9443A47C9A68"/>
  </w:style>
  <w:style w:type="paragraph" w:customStyle="1" w:styleId="D1C9C7D8012B4DB6B589794E1D22C197">
    <w:name w:val="D1C9C7D8012B4DB6B589794E1D22C197"/>
  </w:style>
  <w:style w:type="paragraph" w:customStyle="1" w:styleId="362469EAAF1B4A5F800FE6389E3D7DBC">
    <w:name w:val="362469EAAF1B4A5F800FE6389E3D7DB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415EC0395F004D1A8EE1E113BC1F46C8">
    <w:name w:val="415EC0395F004D1A8EE1E113BC1F46C8"/>
  </w:style>
  <w:style w:type="paragraph" w:customStyle="1" w:styleId="4066E35BF9AF4A7CAF9FB408D83B0378">
    <w:name w:val="4066E35BF9AF4A7CAF9FB408D83B0378"/>
    <w:rsid w:val="00EE7273"/>
  </w:style>
  <w:style w:type="paragraph" w:customStyle="1" w:styleId="D2A19915F4E3492A9CAC8C1B7620DE95">
    <w:name w:val="D2A19915F4E3492A9CAC8C1B7620DE95"/>
    <w:rsid w:val="00EE72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2024-06-05T08:38:00Z</dcterms:created>
  <dcterms:modified xsi:type="dcterms:W3CDTF">2024-06-05T10:24:00Z</dcterms:modified>
</cp:coreProperties>
</file>